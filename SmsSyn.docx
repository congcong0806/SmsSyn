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B5" w:rsidRDefault="00FE31B3" w:rsidP="00FE31B3">
      <w:pPr>
        <w:pStyle w:val="a3"/>
      </w:pPr>
      <w:r>
        <w:rPr>
          <w:rFonts w:hint="eastAsia"/>
        </w:rPr>
        <w:t>短信同步</w:t>
      </w:r>
      <w:proofErr w:type="gramStart"/>
      <w:r>
        <w:rPr>
          <w:rFonts w:hint="eastAsia"/>
        </w:rPr>
        <w:t>到</w:t>
      </w:r>
      <w:r>
        <w:t>印象</w:t>
      </w:r>
      <w:proofErr w:type="gramEnd"/>
      <w:r>
        <w:t>笔记</w:t>
      </w:r>
    </w:p>
    <w:p w:rsidR="002221AE" w:rsidRDefault="002221AE" w:rsidP="002221AE">
      <w:pPr>
        <w:pStyle w:val="1"/>
      </w:pPr>
      <w:r>
        <w:rPr>
          <w:rFonts w:hint="eastAsia"/>
        </w:rPr>
        <w:t>应用名称</w:t>
      </w:r>
    </w:p>
    <w:p w:rsidR="002221AE" w:rsidRPr="002221AE" w:rsidRDefault="002221AE" w:rsidP="00E67153">
      <w:pPr>
        <w:tabs>
          <w:tab w:val="center" w:pos="4873"/>
        </w:tabs>
      </w:pPr>
      <w:r>
        <w:rPr>
          <w:rFonts w:hint="eastAsia"/>
        </w:rPr>
        <w:t>短信同步</w:t>
      </w:r>
      <w:r>
        <w:rPr>
          <w:rFonts w:hint="eastAsia"/>
        </w:rPr>
        <w:t>(</w:t>
      </w:r>
      <w:proofErr w:type="spellStart"/>
      <w:r>
        <w:t>SmsSyn</w:t>
      </w:r>
      <w:proofErr w:type="spellEnd"/>
      <w:r>
        <w:rPr>
          <w:rFonts w:hint="eastAsia"/>
        </w:rPr>
        <w:t>)</w:t>
      </w:r>
    </w:p>
    <w:p w:rsidR="002221AE" w:rsidRDefault="002221AE" w:rsidP="002221AE">
      <w:pPr>
        <w:pStyle w:val="1"/>
      </w:pPr>
      <w:r>
        <w:rPr>
          <w:rFonts w:hint="eastAsia"/>
        </w:rPr>
        <w:t>功能说明</w:t>
      </w:r>
    </w:p>
    <w:p w:rsidR="00980B07" w:rsidRDefault="00980B07" w:rsidP="00980B07">
      <w:pPr>
        <w:pStyle w:val="2"/>
      </w:pPr>
      <w:r>
        <w:rPr>
          <w:rFonts w:hint="eastAsia"/>
        </w:rPr>
        <w:t>短信</w:t>
      </w:r>
      <w:r>
        <w:t>显示</w:t>
      </w:r>
    </w:p>
    <w:p w:rsidR="00980B07" w:rsidRDefault="00980B07" w:rsidP="00980B07">
      <w:r>
        <w:rPr>
          <w:rFonts w:hint="eastAsia"/>
        </w:rPr>
        <w:t>显示手机</w:t>
      </w:r>
      <w:r>
        <w:t>中的短信，根据会话分类显示</w:t>
      </w:r>
      <w:r>
        <w:rPr>
          <w:rFonts w:hint="eastAsia"/>
        </w:rPr>
        <w:t>，</w:t>
      </w:r>
      <w:r>
        <w:t>类似手机</w:t>
      </w:r>
      <w:r>
        <w:rPr>
          <w:rFonts w:hint="eastAsia"/>
        </w:rPr>
        <w:t>内置</w:t>
      </w:r>
      <w:r>
        <w:t>短信的现实</w:t>
      </w:r>
      <w:r>
        <w:rPr>
          <w:rFonts w:hint="eastAsia"/>
        </w:rPr>
        <w:t>效果</w:t>
      </w:r>
      <w:r>
        <w:t>。</w:t>
      </w:r>
    </w:p>
    <w:p w:rsidR="00980B07" w:rsidRPr="00980B07" w:rsidRDefault="00980B07" w:rsidP="00980B07">
      <w:pPr>
        <w:pStyle w:val="2"/>
      </w:pPr>
      <w:r>
        <w:rPr>
          <w:rFonts w:hint="eastAsia"/>
        </w:rPr>
        <w:t>短信保存</w:t>
      </w:r>
    </w:p>
    <w:p w:rsidR="002221AE" w:rsidRDefault="002221AE" w:rsidP="002221AE">
      <w:r>
        <w:rPr>
          <w:rFonts w:hint="eastAsia"/>
        </w:rPr>
        <w:t>将</w:t>
      </w:r>
      <w:r>
        <w:t>手机中的短信息同步</w:t>
      </w:r>
      <w:proofErr w:type="gramStart"/>
      <w:r>
        <w:t>到印象</w:t>
      </w:r>
      <w:proofErr w:type="gramEnd"/>
      <w:r>
        <w:t>笔记</w:t>
      </w:r>
      <w:r>
        <w:rPr>
          <w:rFonts w:hint="eastAsia"/>
        </w:rPr>
        <w:t>；</w:t>
      </w:r>
    </w:p>
    <w:p w:rsidR="002221AE" w:rsidRDefault="002221AE" w:rsidP="002221AE">
      <w:r>
        <w:rPr>
          <w:rFonts w:hint="eastAsia"/>
        </w:rPr>
        <w:t>在</w:t>
      </w:r>
      <w:r>
        <w:t>印象笔记中会</w:t>
      </w:r>
      <w:r>
        <w:rPr>
          <w:rFonts w:hint="eastAsia"/>
        </w:rPr>
        <w:t>建立名为</w:t>
      </w:r>
      <w:proofErr w:type="gramStart"/>
      <w:r>
        <w:t>”</w:t>
      </w:r>
      <w:proofErr w:type="spellStart"/>
      <w:proofErr w:type="gramEnd"/>
      <w:r>
        <w:t>SmsSyn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</w:t>
      </w:r>
      <w:r>
        <w:t>笔记本，</w:t>
      </w:r>
      <w:r>
        <w:rPr>
          <w:rFonts w:hint="eastAsia"/>
        </w:rPr>
        <w:t>手机中</w:t>
      </w:r>
      <w:r>
        <w:t>的短消息保存在该笔记本中；</w:t>
      </w:r>
    </w:p>
    <w:p w:rsidR="000126B0" w:rsidRDefault="000126B0" w:rsidP="002221AE">
      <w:r>
        <w:rPr>
          <w:rFonts w:hint="eastAsia"/>
        </w:rPr>
        <w:t>如果笔记本</w:t>
      </w:r>
      <w:r>
        <w:t>已经存在，则将新建的笔记保存到该笔记本中；</w:t>
      </w:r>
    </w:p>
    <w:p w:rsidR="002221AE" w:rsidRDefault="002221AE" w:rsidP="002221AE">
      <w:r>
        <w:rPr>
          <w:rFonts w:hint="eastAsia"/>
        </w:rPr>
        <w:t>笔记内容</w:t>
      </w:r>
      <w:r>
        <w:t>为经过格式化后的</w:t>
      </w:r>
      <w:r>
        <w:rPr>
          <w:rFonts w:hint="eastAsia"/>
        </w:rPr>
        <w:t>短消息</w:t>
      </w:r>
      <w:r>
        <w:t>的统计，按照会话</w:t>
      </w:r>
      <w:r>
        <w:rPr>
          <w:rFonts w:hint="eastAsia"/>
        </w:rPr>
        <w:t>对象</w:t>
      </w:r>
      <w:r>
        <w:t>进行分类显示</w:t>
      </w:r>
      <w:r>
        <w:rPr>
          <w:rFonts w:hint="eastAsia"/>
        </w:rPr>
        <w:t>；</w:t>
      </w:r>
    </w:p>
    <w:p w:rsidR="002221AE" w:rsidRDefault="002221AE" w:rsidP="002221AE">
      <w:r>
        <w:rPr>
          <w:rFonts w:hint="eastAsia"/>
        </w:rPr>
        <w:t>笔记</w:t>
      </w:r>
      <w:r>
        <w:t>标题为</w:t>
      </w:r>
      <w:r>
        <w:rPr>
          <w:rFonts w:hint="eastAsia"/>
        </w:rPr>
        <w:t>SMS_</w:t>
      </w:r>
      <w:r>
        <w:rPr>
          <w:rFonts w:hint="eastAsia"/>
        </w:rPr>
        <w:t>开始</w:t>
      </w:r>
      <w:r>
        <w:t>，后跟</w:t>
      </w:r>
      <w:r>
        <w:rPr>
          <w:rFonts w:hint="eastAsia"/>
        </w:rPr>
        <w:t>同步时</w:t>
      </w:r>
      <w:r>
        <w:t>的时刻</w:t>
      </w:r>
      <w:r>
        <w:rPr>
          <w:rFonts w:hint="eastAsia"/>
        </w:rPr>
        <w:t>(</w:t>
      </w:r>
      <w:proofErr w:type="spellStart"/>
      <w:r>
        <w:t>yyyyMMddhhmmss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4E6042" w:rsidRDefault="004E6042" w:rsidP="002221AE">
      <w:r>
        <w:rPr>
          <w:rFonts w:hint="eastAsia"/>
        </w:rPr>
        <w:t>首次</w:t>
      </w:r>
      <w:r>
        <w:t>同步</w:t>
      </w:r>
      <w:r>
        <w:rPr>
          <w:rFonts w:hint="eastAsia"/>
        </w:rPr>
        <w:t>时</w:t>
      </w:r>
      <w:r w:rsidR="002F582A">
        <w:t>会要求用户进行授权</w:t>
      </w:r>
      <w:r w:rsidR="002F582A">
        <w:rPr>
          <w:rFonts w:hint="eastAsia"/>
        </w:rPr>
        <w:t>；</w:t>
      </w:r>
    </w:p>
    <w:p w:rsidR="002F582A" w:rsidRPr="002F582A" w:rsidRDefault="002F582A" w:rsidP="002221AE">
      <w:r>
        <w:rPr>
          <w:rFonts w:hint="eastAsia"/>
        </w:rPr>
        <w:t>卸载</w:t>
      </w:r>
      <w:r>
        <w:t>应用再次安装需要重新进行授权。</w:t>
      </w:r>
    </w:p>
    <w:p w:rsidR="004E6042" w:rsidRDefault="004E6042" w:rsidP="004E6042">
      <w:pPr>
        <w:pStyle w:val="1"/>
      </w:pPr>
      <w:r>
        <w:rPr>
          <w:rFonts w:hint="eastAsia"/>
        </w:rPr>
        <w:t>备注</w:t>
      </w:r>
    </w:p>
    <w:p w:rsidR="000E1A3F" w:rsidRDefault="004E6042" w:rsidP="000E1A3F">
      <w:r>
        <w:t>API key</w:t>
      </w:r>
      <w:r w:rsidR="00E556C5">
        <w:rPr>
          <w:rFonts w:hint="eastAsia"/>
        </w:rPr>
        <w:t>已</w:t>
      </w:r>
      <w:r w:rsidR="00E556C5">
        <w:t>申请</w:t>
      </w:r>
      <w:r>
        <w:t>激活，</w:t>
      </w:r>
      <w:r w:rsidR="00E556C5">
        <w:rPr>
          <w:rFonts w:hint="eastAsia"/>
        </w:rPr>
        <w:t>可在</w:t>
      </w:r>
      <w:r w:rsidR="00276234">
        <w:rPr>
          <w:rFonts w:hint="eastAsia"/>
        </w:rPr>
        <w:t>授权</w:t>
      </w:r>
      <w:r w:rsidR="00276234">
        <w:t>的</w:t>
      </w:r>
      <w:r w:rsidR="00E556C5">
        <w:rPr>
          <w:rFonts w:hint="eastAsia"/>
        </w:rPr>
        <w:t>印象笔记</w:t>
      </w:r>
      <w:r w:rsidR="00E556C5">
        <w:t>中查看到保存后的短信内容</w:t>
      </w:r>
      <w:r>
        <w:t>。</w:t>
      </w:r>
    </w:p>
    <w:p w:rsidR="00E3450F" w:rsidRDefault="00E3450F" w:rsidP="00E3450F">
      <w:pPr>
        <w:pStyle w:val="1"/>
      </w:pPr>
      <w:r>
        <w:rPr>
          <w:rFonts w:hint="eastAsia"/>
        </w:rPr>
        <w:lastRenderedPageBreak/>
        <w:t>主要截图</w:t>
      </w:r>
    </w:p>
    <w:p w:rsidR="00C858F4" w:rsidRDefault="00C858F4" w:rsidP="00E3450F">
      <w:pPr>
        <w:pStyle w:val="2"/>
      </w:pPr>
      <w:r>
        <w:rPr>
          <w:rFonts w:hint="eastAsia"/>
        </w:rPr>
        <w:t>初始界面</w:t>
      </w:r>
    </w:p>
    <w:p w:rsidR="00C858F4" w:rsidRPr="00C858F4" w:rsidRDefault="00C858F4" w:rsidP="00C858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76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ice-2013-07-12-1111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F4" w:rsidRDefault="00C858F4" w:rsidP="00E3450F">
      <w:pPr>
        <w:pStyle w:val="2"/>
      </w:pPr>
      <w:r>
        <w:rPr>
          <w:rFonts w:hint="eastAsia"/>
        </w:rPr>
        <w:lastRenderedPageBreak/>
        <w:t>授权界面</w:t>
      </w:r>
    </w:p>
    <w:p w:rsidR="00C858F4" w:rsidRPr="00C858F4" w:rsidRDefault="00C858F4" w:rsidP="00C858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76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ice-2013-07-12-1113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ice-2013-07-12-1114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0F" w:rsidRDefault="00E3450F" w:rsidP="00E3450F">
      <w:pPr>
        <w:pStyle w:val="2"/>
      </w:pPr>
      <w:r>
        <w:rPr>
          <w:rFonts w:hint="eastAsia"/>
        </w:rPr>
        <w:lastRenderedPageBreak/>
        <w:t>短信</w:t>
      </w:r>
      <w:r>
        <w:t>显示</w:t>
      </w:r>
    </w:p>
    <w:p w:rsidR="00E3450F" w:rsidRDefault="00C858F4" w:rsidP="00E3450F"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vice-2013-07-12-1114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0F" w:rsidRDefault="00E3450F" w:rsidP="00E3450F">
      <w:pPr>
        <w:pStyle w:val="2"/>
      </w:pPr>
      <w:r>
        <w:rPr>
          <w:rFonts w:hint="eastAsia"/>
        </w:rPr>
        <w:lastRenderedPageBreak/>
        <w:t>同步短信</w:t>
      </w:r>
    </w:p>
    <w:p w:rsidR="00E3450F" w:rsidRDefault="00C858F4" w:rsidP="00E3450F"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vice-2013-07-12-1117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0F" w:rsidRDefault="00E3450F" w:rsidP="00E3450F">
      <w:pPr>
        <w:pStyle w:val="2"/>
      </w:pPr>
      <w:r>
        <w:rPr>
          <w:rFonts w:hint="eastAsia"/>
        </w:rPr>
        <w:lastRenderedPageBreak/>
        <w:t>同步成功</w:t>
      </w:r>
    </w:p>
    <w:p w:rsidR="00E3450F" w:rsidRDefault="00C858F4" w:rsidP="00E3450F"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-2013-07-12-1114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0F" w:rsidRDefault="00E3450F" w:rsidP="00E3450F">
      <w:pPr>
        <w:pStyle w:val="2"/>
      </w:pPr>
      <w:r>
        <w:rPr>
          <w:rFonts w:hint="eastAsia"/>
        </w:rPr>
        <w:lastRenderedPageBreak/>
        <w:t>同步</w:t>
      </w:r>
      <w:r>
        <w:t>后的印象笔记</w:t>
      </w:r>
    </w:p>
    <w:p w:rsidR="00E3450F" w:rsidRDefault="00C858F4" w:rsidP="00E3450F">
      <w:r>
        <w:rPr>
          <w:noProof/>
        </w:rPr>
        <w:drawing>
          <wp:inline distT="0" distB="0" distL="0" distR="0">
            <wp:extent cx="3438095" cy="37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3-07-12_1115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F4" w:rsidRDefault="00C858F4" w:rsidP="00E3450F"/>
    <w:p w:rsidR="00C858F4" w:rsidRPr="00E3450F" w:rsidRDefault="00C858F4" w:rsidP="00E345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53263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3-07-12_1115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8F4" w:rsidRPr="00E3450F" w:rsidSect="00855C3B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159" w:rsidRDefault="00D10159" w:rsidP="00770062">
      <w:pPr>
        <w:spacing w:line="240" w:lineRule="auto"/>
        <w:ind w:firstLine="420"/>
      </w:pPr>
      <w:r>
        <w:separator/>
      </w:r>
    </w:p>
  </w:endnote>
  <w:endnote w:type="continuationSeparator" w:id="0">
    <w:p w:rsidR="00D10159" w:rsidRDefault="00D10159" w:rsidP="0077006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BB" w:rsidRDefault="00B671BB" w:rsidP="00B42504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935982"/>
      <w:docPartObj>
        <w:docPartGallery w:val="Page Numbers (Bottom of Page)"/>
        <w:docPartUnique/>
      </w:docPartObj>
    </w:sdtPr>
    <w:sdtEndPr/>
    <w:sdtContent>
      <w:p w:rsidR="00B671BB" w:rsidRDefault="00B671BB" w:rsidP="00B42504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8F4" w:rsidRPr="00C858F4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BB" w:rsidRDefault="00B671BB" w:rsidP="00B4250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159" w:rsidRDefault="00D10159" w:rsidP="00770062">
      <w:pPr>
        <w:spacing w:line="240" w:lineRule="auto"/>
        <w:ind w:firstLine="420"/>
      </w:pPr>
      <w:r>
        <w:separator/>
      </w:r>
    </w:p>
  </w:footnote>
  <w:footnote w:type="continuationSeparator" w:id="0">
    <w:p w:rsidR="00D10159" w:rsidRDefault="00D10159" w:rsidP="0077006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BB" w:rsidRPr="00A618F7" w:rsidRDefault="00C31276" w:rsidP="00A618F7">
    <w:pPr>
      <w:pStyle w:val="a6"/>
    </w:pPr>
    <w:r>
      <w:rPr>
        <w:rFonts w:hint="eastAsia"/>
      </w:rPr>
      <w:t>短信同步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47BC"/>
    <w:multiLevelType w:val="multilevel"/>
    <w:tmpl w:val="7A8A84C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1B50C30"/>
    <w:multiLevelType w:val="hybridMultilevel"/>
    <w:tmpl w:val="4E569394"/>
    <w:lvl w:ilvl="0" w:tplc="9BC2E8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163BCB"/>
    <w:multiLevelType w:val="hybridMultilevel"/>
    <w:tmpl w:val="11EAAEEC"/>
    <w:lvl w:ilvl="0" w:tplc="A88697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CD2206"/>
    <w:multiLevelType w:val="multilevel"/>
    <w:tmpl w:val="241CAF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3EC83F56"/>
    <w:multiLevelType w:val="hybridMultilevel"/>
    <w:tmpl w:val="0FF0E450"/>
    <w:lvl w:ilvl="0" w:tplc="5044A5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93474A"/>
    <w:multiLevelType w:val="hybridMultilevel"/>
    <w:tmpl w:val="FF6EA738"/>
    <w:lvl w:ilvl="0" w:tplc="368609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C73B9D"/>
    <w:multiLevelType w:val="hybridMultilevel"/>
    <w:tmpl w:val="6EFE869E"/>
    <w:lvl w:ilvl="0" w:tplc="84C268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114D52"/>
    <w:multiLevelType w:val="hybridMultilevel"/>
    <w:tmpl w:val="4E080728"/>
    <w:lvl w:ilvl="0" w:tplc="A8A2E25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822BD0"/>
    <w:multiLevelType w:val="hybridMultilevel"/>
    <w:tmpl w:val="11A41D4A"/>
    <w:lvl w:ilvl="0" w:tplc="6662288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6560EB6"/>
    <w:multiLevelType w:val="hybridMultilevel"/>
    <w:tmpl w:val="8BA48D34"/>
    <w:lvl w:ilvl="0" w:tplc="722C9E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7EE41A0"/>
    <w:multiLevelType w:val="hybridMultilevel"/>
    <w:tmpl w:val="9162E04C"/>
    <w:lvl w:ilvl="0" w:tplc="008C5F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AE"/>
    <w:rsid w:val="00010EA9"/>
    <w:rsid w:val="000126B0"/>
    <w:rsid w:val="000262CC"/>
    <w:rsid w:val="00070828"/>
    <w:rsid w:val="000712FC"/>
    <w:rsid w:val="000B4496"/>
    <w:rsid w:val="000E1A3F"/>
    <w:rsid w:val="001418D2"/>
    <w:rsid w:val="00141CBB"/>
    <w:rsid w:val="001770C9"/>
    <w:rsid w:val="001771C7"/>
    <w:rsid w:val="001A1936"/>
    <w:rsid w:val="00205BAE"/>
    <w:rsid w:val="002221AE"/>
    <w:rsid w:val="00240F67"/>
    <w:rsid w:val="00276234"/>
    <w:rsid w:val="002A704D"/>
    <w:rsid w:val="002B20FA"/>
    <w:rsid w:val="002F582A"/>
    <w:rsid w:val="00324031"/>
    <w:rsid w:val="00346BA5"/>
    <w:rsid w:val="00364785"/>
    <w:rsid w:val="0037267A"/>
    <w:rsid w:val="004E6042"/>
    <w:rsid w:val="005040F2"/>
    <w:rsid w:val="0052384C"/>
    <w:rsid w:val="00546E44"/>
    <w:rsid w:val="005E5349"/>
    <w:rsid w:val="00607735"/>
    <w:rsid w:val="0061456A"/>
    <w:rsid w:val="006205B5"/>
    <w:rsid w:val="00657D2A"/>
    <w:rsid w:val="0067084A"/>
    <w:rsid w:val="00687919"/>
    <w:rsid w:val="006B3FDD"/>
    <w:rsid w:val="006D29AF"/>
    <w:rsid w:val="006E5480"/>
    <w:rsid w:val="0071258E"/>
    <w:rsid w:val="00770062"/>
    <w:rsid w:val="00784EDB"/>
    <w:rsid w:val="00796923"/>
    <w:rsid w:val="007A7ECC"/>
    <w:rsid w:val="007B7A69"/>
    <w:rsid w:val="007C7425"/>
    <w:rsid w:val="007D64FB"/>
    <w:rsid w:val="0080790D"/>
    <w:rsid w:val="008138C2"/>
    <w:rsid w:val="00816A40"/>
    <w:rsid w:val="00837EA9"/>
    <w:rsid w:val="00855C3B"/>
    <w:rsid w:val="00877533"/>
    <w:rsid w:val="008939D0"/>
    <w:rsid w:val="008F2E5E"/>
    <w:rsid w:val="008F3483"/>
    <w:rsid w:val="00980B07"/>
    <w:rsid w:val="009D39D8"/>
    <w:rsid w:val="00A10117"/>
    <w:rsid w:val="00A17F16"/>
    <w:rsid w:val="00A363FD"/>
    <w:rsid w:val="00A618F7"/>
    <w:rsid w:val="00A823E7"/>
    <w:rsid w:val="00A92E62"/>
    <w:rsid w:val="00A96C3D"/>
    <w:rsid w:val="00AA0474"/>
    <w:rsid w:val="00AB37C0"/>
    <w:rsid w:val="00AC1B68"/>
    <w:rsid w:val="00AC3298"/>
    <w:rsid w:val="00AF770A"/>
    <w:rsid w:val="00AF7F3E"/>
    <w:rsid w:val="00B13110"/>
    <w:rsid w:val="00B42504"/>
    <w:rsid w:val="00B671BB"/>
    <w:rsid w:val="00B803F5"/>
    <w:rsid w:val="00B94646"/>
    <w:rsid w:val="00BB7A70"/>
    <w:rsid w:val="00BD3B60"/>
    <w:rsid w:val="00BE6473"/>
    <w:rsid w:val="00C30911"/>
    <w:rsid w:val="00C31276"/>
    <w:rsid w:val="00C448BD"/>
    <w:rsid w:val="00C51793"/>
    <w:rsid w:val="00C51D4D"/>
    <w:rsid w:val="00C637CE"/>
    <w:rsid w:val="00C63A0E"/>
    <w:rsid w:val="00C858F4"/>
    <w:rsid w:val="00CB523E"/>
    <w:rsid w:val="00CE5E8C"/>
    <w:rsid w:val="00D10159"/>
    <w:rsid w:val="00D343AC"/>
    <w:rsid w:val="00D360C8"/>
    <w:rsid w:val="00D8094E"/>
    <w:rsid w:val="00D95961"/>
    <w:rsid w:val="00DB7DAD"/>
    <w:rsid w:val="00DE4341"/>
    <w:rsid w:val="00DF1186"/>
    <w:rsid w:val="00DF267A"/>
    <w:rsid w:val="00E03E5F"/>
    <w:rsid w:val="00E16E6B"/>
    <w:rsid w:val="00E3450F"/>
    <w:rsid w:val="00E367E6"/>
    <w:rsid w:val="00E556C5"/>
    <w:rsid w:val="00E63BEC"/>
    <w:rsid w:val="00E67153"/>
    <w:rsid w:val="00E97D44"/>
    <w:rsid w:val="00EA1636"/>
    <w:rsid w:val="00F334FC"/>
    <w:rsid w:val="00F371FF"/>
    <w:rsid w:val="00FE27C3"/>
    <w:rsid w:val="00FE31B3"/>
    <w:rsid w:val="00FE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C26BD-7511-4123-B5F9-1B8F217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1AE"/>
    <w:pPr>
      <w:widowControl w:val="0"/>
      <w:spacing w:line="360" w:lineRule="auto"/>
      <w:jc w:val="both"/>
    </w:pPr>
    <w:rPr>
      <w:rFonts w:ascii="Courier New" w:eastAsia="宋体" w:hAnsi="Courier New"/>
    </w:rPr>
  </w:style>
  <w:style w:type="paragraph" w:styleId="1">
    <w:name w:val="heading 1"/>
    <w:next w:val="a"/>
    <w:link w:val="1Char"/>
    <w:uiPriority w:val="9"/>
    <w:qFormat/>
    <w:rsid w:val="00796923"/>
    <w:pPr>
      <w:keepNext/>
      <w:keepLines/>
      <w:numPr>
        <w:numId w:val="4"/>
      </w:numPr>
      <w:spacing w:before="100" w:after="10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796923"/>
    <w:pPr>
      <w:keepNext/>
      <w:keepLines/>
      <w:numPr>
        <w:ilvl w:val="1"/>
        <w:numId w:val="4"/>
      </w:numPr>
      <w:spacing w:before="100" w:after="100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next w:val="a"/>
    <w:link w:val="3Char"/>
    <w:uiPriority w:val="9"/>
    <w:unhideWhenUsed/>
    <w:qFormat/>
    <w:rsid w:val="00796923"/>
    <w:pPr>
      <w:keepNext/>
      <w:keepLines/>
      <w:numPr>
        <w:ilvl w:val="2"/>
        <w:numId w:val="4"/>
      </w:numPr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next w:val="a"/>
    <w:link w:val="4Char"/>
    <w:uiPriority w:val="9"/>
    <w:unhideWhenUsed/>
    <w:qFormat/>
    <w:rsid w:val="00796923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6923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6923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923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923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923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923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796923"/>
    <w:rPr>
      <w:rFonts w:ascii="Times New Roman" w:eastAsia="宋体" w:hAnsi="Times New Roman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796923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969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6923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69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6923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9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923"/>
    <w:rPr>
      <w:rFonts w:asciiTheme="majorHAnsi" w:eastAsiaTheme="majorEastAsia" w:hAnsiTheme="majorHAnsi" w:cstheme="majorBidi"/>
    </w:rPr>
  </w:style>
  <w:style w:type="paragraph" w:styleId="a3">
    <w:name w:val="Title"/>
    <w:next w:val="a"/>
    <w:link w:val="Char"/>
    <w:uiPriority w:val="10"/>
    <w:qFormat/>
    <w:rsid w:val="007969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69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next w:val="a"/>
    <w:link w:val="Char0"/>
    <w:uiPriority w:val="11"/>
    <w:qFormat/>
    <w:rsid w:val="007969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969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caption"/>
    <w:next w:val="a"/>
    <w:autoRedefine/>
    <w:uiPriority w:val="35"/>
    <w:unhideWhenUsed/>
    <w:qFormat/>
    <w:rsid w:val="00816A40"/>
    <w:pPr>
      <w:spacing w:beforeLines="50" w:before="50" w:afterLines="50" w:after="50"/>
      <w:jc w:val="center"/>
    </w:pPr>
    <w:rPr>
      <w:rFonts w:ascii="Times New Roman" w:eastAsia="宋体" w:hAnsi="Times New Roman" w:cstheme="majorBidi"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50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040F2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425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42504"/>
    <w:rPr>
      <w:rFonts w:ascii="Times New Roman" w:eastAsia="宋体" w:hAnsi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AF770A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F770A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rsid w:val="00B671BB"/>
    <w:pPr>
      <w:ind w:firstLine="420"/>
    </w:pPr>
  </w:style>
  <w:style w:type="table" w:styleId="aa">
    <w:name w:val="Table Grid"/>
    <w:basedOn w:val="a1"/>
    <w:uiPriority w:val="59"/>
    <w:rsid w:val="00816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link w:val="Char4"/>
    <w:autoRedefine/>
    <w:uiPriority w:val="99"/>
    <w:unhideWhenUsed/>
    <w:rsid w:val="008939D0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character" w:customStyle="1" w:styleId="Char4">
    <w:name w:val="尾注文本 Char"/>
    <w:basedOn w:val="a0"/>
    <w:link w:val="ab"/>
    <w:uiPriority w:val="99"/>
    <w:rsid w:val="008939D0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tong\Documents\notes\notes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A7278-3A4D-4A0E-8031-8950FCD6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25</TotalTime>
  <Pages>9</Pages>
  <Words>53</Words>
  <Characters>307</Characters>
  <Application>Microsoft Office Word</Application>
  <DocSecurity>0</DocSecurity>
  <Lines>2</Lines>
  <Paragraphs>1</Paragraphs>
  <ScaleCrop>false</ScaleCrop>
  <Company>BUPT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Liutong</dc:creator>
  <cp:lastModifiedBy>Liutong</cp:lastModifiedBy>
  <cp:revision>16</cp:revision>
  <dcterms:created xsi:type="dcterms:W3CDTF">2013-07-11T14:57:00Z</dcterms:created>
  <dcterms:modified xsi:type="dcterms:W3CDTF">2013-07-12T03:18:00Z</dcterms:modified>
</cp:coreProperties>
</file>